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E0537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57B3A7" w14:textId="3FDF0351" w:rsidR="00692703" w:rsidRPr="006469C1" w:rsidRDefault="006469C1" w:rsidP="006469C1">
            <w:pPr>
              <w:pStyle w:val="Title"/>
              <w:rPr>
                <w:sz w:val="72"/>
              </w:rPr>
            </w:pPr>
            <w:r w:rsidRPr="006469C1">
              <w:rPr>
                <w:sz w:val="72"/>
              </w:rPr>
              <w:t>Nandhini</w:t>
            </w:r>
            <w:r w:rsidR="00692703" w:rsidRPr="006469C1">
              <w:rPr>
                <w:sz w:val="72"/>
              </w:rPr>
              <w:t xml:space="preserve"> </w:t>
            </w:r>
            <w:r w:rsidRPr="006469C1">
              <w:rPr>
                <w:sz w:val="72"/>
              </w:rPr>
              <w:t>Natarajan</w:t>
            </w:r>
          </w:p>
          <w:p w14:paraId="55E36E2B" w14:textId="77777777" w:rsidR="006469C1" w:rsidRPr="006469C1" w:rsidRDefault="006469C1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6469C1">
              <w:rPr>
                <w:sz w:val="24"/>
                <w:szCs w:val="24"/>
              </w:rPr>
              <w:t>nandhini.natarajan@gmail.com</w:t>
            </w:r>
            <w:r w:rsidR="00692703" w:rsidRPr="006469C1">
              <w:rPr>
                <w:sz w:val="24"/>
                <w:szCs w:val="24"/>
              </w:rPr>
              <w:t xml:space="preserve"> </w:t>
            </w:r>
          </w:p>
          <w:p w14:paraId="0893FC91" w14:textId="22CE0D5D" w:rsidR="00692703" w:rsidRPr="00E87D70" w:rsidRDefault="00692703" w:rsidP="006469C1">
            <w:pPr>
              <w:pStyle w:val="ContactInfoEmphasis"/>
              <w:rPr>
                <w:color w:val="002060"/>
                <w:sz w:val="24"/>
                <w:szCs w:val="24"/>
              </w:rPr>
            </w:pPr>
            <w:r w:rsidRPr="00E87D70">
              <w:rPr>
                <w:color w:val="002060"/>
                <w:sz w:val="24"/>
                <w:szCs w:val="24"/>
              </w:rPr>
              <w:t xml:space="preserve"> </w:t>
            </w:r>
            <w:r w:rsidR="006469C1" w:rsidRPr="00E87D70">
              <w:rPr>
                <w:color w:val="002060"/>
                <w:sz w:val="24"/>
                <w:szCs w:val="24"/>
              </w:rPr>
              <w:t>443-883-9357</w:t>
            </w:r>
          </w:p>
          <w:p w14:paraId="304CFF06" w14:textId="51A76D9F" w:rsidR="00692703" w:rsidRPr="00CF1A49" w:rsidRDefault="00692703" w:rsidP="00913946">
            <w:pPr>
              <w:pStyle w:val="ContactInfoEmphasis"/>
              <w:contextualSpacing w:val="0"/>
            </w:pPr>
            <w:r w:rsidRPr="00CF1A49">
              <w:t xml:space="preserve"> </w:t>
            </w:r>
          </w:p>
        </w:tc>
      </w:tr>
    </w:tbl>
    <w:p w14:paraId="72C38588" w14:textId="7C5E652C" w:rsidR="00661703" w:rsidRPr="00862801" w:rsidRDefault="00464683" w:rsidP="00464683">
      <w:pPr>
        <w:rPr>
          <w:rFonts w:ascii="Palatino Linotype" w:hAnsi="Palatino Linotype"/>
          <w:b/>
          <w:bCs/>
        </w:rPr>
      </w:pPr>
      <w:r w:rsidRPr="00862801">
        <w:rPr>
          <w:rFonts w:ascii="Palatino Linotype" w:hAnsi="Palatino Linotype"/>
          <w:b/>
          <w:bCs/>
        </w:rPr>
        <w:t xml:space="preserve">Soon to be high school graduate with an intent in Computer Science and </w:t>
      </w:r>
      <w:r w:rsidR="004964EC">
        <w:rPr>
          <w:rFonts w:ascii="Palatino Linotype" w:hAnsi="Palatino Linotype"/>
          <w:b/>
          <w:bCs/>
        </w:rPr>
        <w:t>Finance</w:t>
      </w:r>
    </w:p>
    <w:p w14:paraId="495D9DB1" w14:textId="6BE2B195" w:rsidR="00470A79" w:rsidRDefault="00470A79" w:rsidP="00470A79">
      <w:pPr>
        <w:pStyle w:val="Heading1"/>
      </w:pPr>
      <w:r>
        <w:t>Education</w:t>
      </w:r>
    </w:p>
    <w:p w14:paraId="5FF69C3E" w14:textId="28E7380A" w:rsidR="0043339C" w:rsidRDefault="0043339C" w:rsidP="0043339C">
      <w:pPr>
        <w:pStyle w:val="Heading2"/>
      </w:pPr>
      <w:r>
        <w:t xml:space="preserve">DulAney High School </w:t>
      </w:r>
    </w:p>
    <w:p w14:paraId="12D4E220" w14:textId="77777777" w:rsidR="0043339C" w:rsidRDefault="0043339C" w:rsidP="0043339C">
      <w:r>
        <w:t>QPA: 5.36</w:t>
      </w:r>
    </w:p>
    <w:p w14:paraId="1A53D6FC" w14:textId="500C8F5E" w:rsidR="0043339C" w:rsidRDefault="0043339C" w:rsidP="0043339C">
      <w:r>
        <w:t xml:space="preserve">Intended Major: Computer Science </w:t>
      </w:r>
      <w:r w:rsidR="004964EC">
        <w:t>and Finance</w:t>
      </w:r>
    </w:p>
    <w:p w14:paraId="34EF3814" w14:textId="137FE4F1" w:rsidR="0043339C" w:rsidRDefault="0043339C" w:rsidP="00177D7F">
      <w:r>
        <w:t>8 AP classes</w:t>
      </w:r>
    </w:p>
    <w:p w14:paraId="584717ED" w14:textId="77777777" w:rsidR="0043339C" w:rsidRDefault="0043339C" w:rsidP="0043339C">
      <w:pPr>
        <w:pStyle w:val="Heading2"/>
      </w:pPr>
      <w:r>
        <w:t>Community College of Baltimore COunty</w:t>
      </w:r>
    </w:p>
    <w:p w14:paraId="3A6DD5EF" w14:textId="77777777" w:rsidR="0043339C" w:rsidRPr="00CF1A49" w:rsidRDefault="0043339C" w:rsidP="0043339C">
      <w:r>
        <w:t>Dual Enrollment</w:t>
      </w:r>
    </w:p>
    <w:p w14:paraId="22B50ED0" w14:textId="77777777" w:rsidR="0043339C" w:rsidRDefault="0043339C" w:rsidP="0043339C">
      <w:r>
        <w:t>GPA: 3.75</w:t>
      </w:r>
    </w:p>
    <w:p w14:paraId="17060500" w14:textId="77777777" w:rsidR="0043339C" w:rsidRDefault="0043339C" w:rsidP="0043339C">
      <w:r>
        <w:t>Dean’s List</w:t>
      </w:r>
    </w:p>
    <w:p w14:paraId="57A61BC4" w14:textId="64FB8710" w:rsidR="0043339C" w:rsidRDefault="0043339C" w:rsidP="0043339C">
      <w:r>
        <w:t>English 101</w:t>
      </w:r>
      <w:r w:rsidR="00094A48">
        <w:t xml:space="preserve">, </w:t>
      </w:r>
      <w:r>
        <w:t>English 102</w:t>
      </w:r>
      <w:r w:rsidR="00094A48">
        <w:t xml:space="preserve">, </w:t>
      </w:r>
      <w:r>
        <w:t>Introduction Macro-Economics 201</w:t>
      </w:r>
      <w:r w:rsidR="00094A48">
        <w:t>, I</w:t>
      </w:r>
      <w:r>
        <w:t>ntroduction to Environmental Science 101</w:t>
      </w:r>
      <w:r w:rsidR="00094A48">
        <w:t xml:space="preserve">, and </w:t>
      </w:r>
      <w:r>
        <w:t>Lifetime Fitness 101</w:t>
      </w:r>
      <w:r w:rsidR="004964EC">
        <w:t>, Business Management 101</w:t>
      </w:r>
    </w:p>
    <w:p w14:paraId="5ABB188F" w14:textId="77777777" w:rsidR="00862801" w:rsidRDefault="006469C1" w:rsidP="00862801">
      <w:pPr>
        <w:pStyle w:val="Heading1"/>
        <w:rPr>
          <w:color w:val="7030A0"/>
          <w:sz w:val="24"/>
          <w:szCs w:val="28"/>
        </w:rPr>
      </w:pPr>
      <w:r>
        <w:t>Activities</w:t>
      </w:r>
      <w:r w:rsidR="00862801">
        <w:t xml:space="preserve"> </w:t>
      </w:r>
    </w:p>
    <w:p w14:paraId="557D1140" w14:textId="2857BBB9" w:rsidR="006469C1" w:rsidRPr="00862801" w:rsidRDefault="00862801" w:rsidP="00862801">
      <w:pPr>
        <w:pStyle w:val="Heading1"/>
        <w:rPr>
          <w:color w:val="FFC000"/>
          <w:sz w:val="21"/>
          <w:szCs w:val="22"/>
        </w:rPr>
      </w:pPr>
      <w:r>
        <w:rPr>
          <w:color w:val="FFC000"/>
          <w:sz w:val="21"/>
          <w:szCs w:val="22"/>
        </w:rPr>
        <w:t>*</w:t>
      </w:r>
      <w:r w:rsidRPr="005E31E3">
        <w:rPr>
          <w:color w:val="FFC000"/>
          <w:sz w:val="21"/>
          <w:szCs w:val="22"/>
        </w:rPr>
        <w:t>MAIN FOUCS: (most time spent</w:t>
      </w:r>
      <w:r>
        <w:rPr>
          <w:color w:val="FFC000"/>
          <w:sz w:val="21"/>
          <w:szCs w:val="22"/>
        </w:rPr>
        <w:t xml:space="preserve"> and enjoyed the most</w:t>
      </w:r>
      <w:r w:rsidRPr="005E31E3">
        <w:rPr>
          <w:color w:val="FFC000"/>
          <w:sz w:val="21"/>
          <w:szCs w:val="22"/>
        </w:rPr>
        <w:t>)</w:t>
      </w:r>
      <w:r>
        <w:rPr>
          <w:color w:val="FFC000"/>
          <w:sz w:val="21"/>
          <w:szCs w:val="22"/>
        </w:rPr>
        <w:t xml:space="preserve"> *</w:t>
      </w:r>
    </w:p>
    <w:p w14:paraId="15FB5721" w14:textId="664A3A51" w:rsidR="0043339C" w:rsidRDefault="0043339C" w:rsidP="006469C1">
      <w:pPr>
        <w:pStyle w:val="Heading1"/>
      </w:pPr>
    </w:p>
    <w:p w14:paraId="7E686248" w14:textId="5AA25F5B" w:rsidR="0043339C" w:rsidRPr="00862801" w:rsidRDefault="0043339C" w:rsidP="006469C1">
      <w:pPr>
        <w:pStyle w:val="Heading1"/>
        <w:rPr>
          <w:color w:val="002060"/>
          <w:sz w:val="24"/>
          <w:szCs w:val="28"/>
        </w:rPr>
      </w:pPr>
      <w:r w:rsidRPr="00862801">
        <w:rPr>
          <w:color w:val="002060"/>
          <w:sz w:val="24"/>
          <w:szCs w:val="28"/>
        </w:rPr>
        <w:t>PErsonal Enrichment (outside of school):</w:t>
      </w:r>
    </w:p>
    <w:p w14:paraId="6E494C84" w14:textId="0D639A74" w:rsidR="00470A79" w:rsidRPr="00177D7F" w:rsidRDefault="00862801" w:rsidP="0043339C">
      <w:pPr>
        <w:pStyle w:val="Heading2"/>
        <w:rPr>
          <w:rFonts w:ascii="Palatino Linotype" w:hAnsi="Palatino Linotype"/>
          <w:color w:val="000000" w:themeColor="text1"/>
          <w:sz w:val="18"/>
          <w:szCs w:val="20"/>
        </w:rPr>
      </w:pPr>
      <w:r w:rsidRPr="00862801">
        <w:rPr>
          <w:rFonts w:ascii="Palatino Linotype" w:hAnsi="Palatino Linotype"/>
          <w:color w:val="FFC000"/>
          <w:sz w:val="22"/>
          <w:szCs w:val="22"/>
        </w:rPr>
        <w:t>*</w:t>
      </w:r>
      <w:r w:rsidR="0043339C" w:rsidRPr="00E71EF0">
        <w:rPr>
          <w:rFonts w:ascii="Palatino Linotype" w:hAnsi="Palatino Linotype"/>
          <w:sz w:val="22"/>
          <w:szCs w:val="22"/>
        </w:rPr>
        <w:t>Ritas Italian ICE (</w:t>
      </w:r>
      <w:r w:rsidR="0043339C" w:rsidRPr="00E71EF0">
        <w:rPr>
          <w:rFonts w:ascii="Palatino Linotype" w:hAnsi="Palatino Linotype"/>
          <w:sz w:val="18"/>
          <w:szCs w:val="20"/>
        </w:rPr>
        <w:t xml:space="preserve">WORK, Paid): </w:t>
      </w:r>
      <w:r w:rsidRPr="00862801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Worked </w:t>
      </w:r>
      <w:r w:rsidR="003A7B6F">
        <w:rPr>
          <w:rFonts w:ascii="Palatino Linotype" w:hAnsi="Palatino Linotype"/>
          <w:caps w:val="0"/>
          <w:color w:val="000000" w:themeColor="text1"/>
          <w:sz w:val="20"/>
          <w:szCs w:val="20"/>
        </w:rPr>
        <w:t>for</w:t>
      </w:r>
      <w:r w:rsidRPr="00862801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 a family-run company for 3 years. Learned compassion, the ability to accept criticism, responsibility, and the importance of showing up. Production Manager and Treat </w:t>
      </w:r>
      <w:r w:rsidR="003A7B6F">
        <w:rPr>
          <w:rFonts w:ascii="Palatino Linotype" w:hAnsi="Palatino Linotype"/>
          <w:caps w:val="0"/>
          <w:color w:val="000000" w:themeColor="text1"/>
          <w:sz w:val="20"/>
          <w:szCs w:val="20"/>
        </w:rPr>
        <w:t>T</w:t>
      </w:r>
      <w:r w:rsidRPr="00862801">
        <w:rPr>
          <w:rFonts w:ascii="Palatino Linotype" w:hAnsi="Palatino Linotype"/>
          <w:caps w:val="0"/>
          <w:color w:val="000000" w:themeColor="text1"/>
          <w:sz w:val="20"/>
          <w:szCs w:val="20"/>
        </w:rPr>
        <w:t>eam Member. Roles include, mana</w:t>
      </w:r>
      <w:r w:rsidR="003A7B6F">
        <w:rPr>
          <w:rFonts w:ascii="Palatino Linotype" w:hAnsi="Palatino Linotype"/>
          <w:caps w:val="0"/>
          <w:color w:val="000000" w:themeColor="text1"/>
          <w:sz w:val="20"/>
          <w:szCs w:val="20"/>
        </w:rPr>
        <w:t>ging</w:t>
      </w:r>
      <w:r w:rsidRPr="00862801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 inventory and production of ice.  Work around 20 hours per week.</w:t>
      </w:r>
      <w:r w:rsidRPr="00862801">
        <w:rPr>
          <w:rFonts w:ascii="Palatino Linotype" w:hAnsi="Palatino Linotype"/>
          <w:caps w:val="0"/>
          <w:color w:val="000000" w:themeColor="text1"/>
          <w:sz w:val="18"/>
          <w:szCs w:val="20"/>
        </w:rPr>
        <w:t xml:space="preserve"> </w:t>
      </w:r>
    </w:p>
    <w:p w14:paraId="5B894B08" w14:textId="412905BE" w:rsidR="00E71EF0" w:rsidRDefault="00862801" w:rsidP="0043339C">
      <w:pPr>
        <w:pStyle w:val="Heading2"/>
        <w:rPr>
          <w:rFonts w:ascii="Palatino Linotype" w:hAnsi="Palatino Linotype"/>
          <w:caps w:val="0"/>
          <w:color w:val="000000" w:themeColor="text1"/>
          <w:sz w:val="20"/>
          <w:szCs w:val="20"/>
        </w:rPr>
      </w:pPr>
      <w:r w:rsidRPr="00862801">
        <w:rPr>
          <w:rFonts w:ascii="Palatino Linotype" w:hAnsi="Palatino Linotype"/>
          <w:color w:val="FFC000"/>
          <w:sz w:val="22"/>
          <w:szCs w:val="22"/>
        </w:rPr>
        <w:t>*</w:t>
      </w:r>
      <w:r w:rsidR="0043339C" w:rsidRPr="00E71EF0">
        <w:rPr>
          <w:rFonts w:ascii="Palatino Linotype" w:hAnsi="Palatino Linotype"/>
          <w:sz w:val="22"/>
          <w:szCs w:val="22"/>
        </w:rPr>
        <w:t>COMPUTER SCIENCE INTEREST PROJECT</w:t>
      </w:r>
      <w:r w:rsidR="0043339C">
        <w:rPr>
          <w:caps w:val="0"/>
          <w:sz w:val="22"/>
          <w:szCs w:val="22"/>
        </w:rPr>
        <w:t xml:space="preserve">: </w:t>
      </w:r>
      <w:r w:rsidR="0043339C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Self Instructed Project in which 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I built a personal website. Did this through Visual Studios using Next.js and </w:t>
      </w:r>
      <w:proofErr w:type="spellStart"/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>Vercel</w:t>
      </w:r>
      <w:proofErr w:type="spellEnd"/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>. Learned React, a JavaScript library to help build user interface. Styled with Markdown and Bootstrap CSS. Learned key components of Web development.</w:t>
      </w:r>
    </w:p>
    <w:p w14:paraId="7E121037" w14:textId="5DCE2D4D" w:rsidR="005E31E3" w:rsidRPr="00177D7F" w:rsidRDefault="00862801" w:rsidP="00470A79">
      <w:pPr>
        <w:pStyle w:val="Heading2"/>
        <w:rPr>
          <w:rFonts w:ascii="Palatino Linotype" w:hAnsi="Palatino Linotype"/>
          <w:caps w:val="0"/>
          <w:color w:val="000000" w:themeColor="text1"/>
          <w:sz w:val="20"/>
          <w:szCs w:val="20"/>
        </w:rPr>
      </w:pPr>
      <w:r w:rsidRPr="00862801">
        <w:rPr>
          <w:rFonts w:ascii="Palatino Linotype" w:hAnsi="Palatino Linotype"/>
          <w:color w:val="FFC000"/>
          <w:sz w:val="22"/>
          <w:szCs w:val="22"/>
        </w:rPr>
        <w:t>*</w:t>
      </w:r>
      <w:r w:rsidR="00592480" w:rsidRPr="00E71EF0">
        <w:rPr>
          <w:rFonts w:ascii="Palatino Linotype" w:hAnsi="Palatino Linotype"/>
          <w:sz w:val="22"/>
          <w:szCs w:val="22"/>
        </w:rPr>
        <w:t>Engineering INTEREST PROJECT:</w:t>
      </w:r>
      <w:r w:rsidR="00592480">
        <w:rPr>
          <w:sz w:val="22"/>
          <w:szCs w:val="22"/>
        </w:rPr>
        <w:t xml:space="preserve"> </w:t>
      </w:r>
      <w:r w:rsid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>A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utodesk </w:t>
      </w:r>
      <w:r w:rsidR="00094A48">
        <w:rPr>
          <w:rFonts w:ascii="Palatino Linotype" w:hAnsi="Palatino Linotype"/>
          <w:caps w:val="0"/>
          <w:color w:val="000000" w:themeColor="text1"/>
          <w:sz w:val="20"/>
          <w:szCs w:val="20"/>
        </w:rPr>
        <w:t>I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>nventor certification</w:t>
      </w:r>
      <w:r w:rsidR="00470A79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, an AutoCAD </w:t>
      </w:r>
      <w:r w:rsidR="00E71EF0">
        <w:rPr>
          <w:rFonts w:ascii="Palatino Linotype" w:hAnsi="Palatino Linotype"/>
          <w:caps w:val="0"/>
          <w:color w:val="000000" w:themeColor="text1"/>
          <w:sz w:val="20"/>
          <w:szCs w:val="20"/>
        </w:rPr>
        <w:t>software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>. Went through a</w:t>
      </w:r>
      <w:r w:rsidR="00E71EF0">
        <w:rPr>
          <w:rFonts w:ascii="Palatino Linotype" w:hAnsi="Palatino Linotype"/>
          <w:caps w:val="0"/>
          <w:color w:val="000000" w:themeColor="text1"/>
          <w:sz w:val="20"/>
          <w:szCs w:val="20"/>
        </w:rPr>
        <w:t>n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 </w:t>
      </w:r>
      <w:r w:rsidR="00470A79">
        <w:rPr>
          <w:rFonts w:ascii="Palatino Linotype" w:hAnsi="Palatino Linotype"/>
          <w:caps w:val="0"/>
          <w:color w:val="000000" w:themeColor="text1"/>
          <w:sz w:val="20"/>
          <w:szCs w:val="20"/>
        </w:rPr>
        <w:t>A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utodesk </w:t>
      </w:r>
      <w:r w:rsidR="00470A79">
        <w:rPr>
          <w:rFonts w:ascii="Palatino Linotype" w:hAnsi="Palatino Linotype"/>
          <w:caps w:val="0"/>
          <w:color w:val="000000" w:themeColor="text1"/>
          <w:sz w:val="20"/>
          <w:szCs w:val="20"/>
        </w:rPr>
        <w:t>I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nventor </w:t>
      </w:r>
      <w:r w:rsidR="00E71EF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course 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and learned how computer </w:t>
      </w:r>
      <w:r w:rsidR="00470A79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>integrated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 modeling and design</w:t>
      </w:r>
      <w:r w:rsidR="00592480" w:rsidRPr="00592480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592480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 xml:space="preserve">works. Self- </w:t>
      </w:r>
      <w:r w:rsidR="00470A79" w:rsidRPr="00592480">
        <w:rPr>
          <w:rFonts w:ascii="Palatino Linotype" w:hAnsi="Palatino Linotype"/>
          <w:caps w:val="0"/>
          <w:color w:val="000000" w:themeColor="text1"/>
          <w:sz w:val="20"/>
          <w:szCs w:val="20"/>
        </w:rPr>
        <w:t>instructe</w:t>
      </w:r>
      <w:r w:rsidR="00470A79">
        <w:rPr>
          <w:rFonts w:ascii="Palatino Linotype" w:hAnsi="Palatino Linotype"/>
          <w:caps w:val="0"/>
          <w:color w:val="000000" w:themeColor="text1"/>
          <w:sz w:val="20"/>
          <w:szCs w:val="20"/>
        </w:rPr>
        <w:t>d project.</w:t>
      </w:r>
    </w:p>
    <w:p w14:paraId="4205676B" w14:textId="52AF78B2" w:rsidR="0043339C" w:rsidRPr="00862801" w:rsidRDefault="0043339C" w:rsidP="006469C1">
      <w:pPr>
        <w:pStyle w:val="Heading1"/>
        <w:rPr>
          <w:color w:val="002060"/>
          <w:sz w:val="24"/>
          <w:szCs w:val="28"/>
        </w:rPr>
      </w:pPr>
      <w:r w:rsidRPr="00862801">
        <w:rPr>
          <w:color w:val="002060"/>
          <w:sz w:val="24"/>
          <w:szCs w:val="28"/>
        </w:rPr>
        <w:t>EXTracuricular (</w:t>
      </w:r>
      <w:r w:rsidR="00094A48" w:rsidRPr="00862801">
        <w:rPr>
          <w:color w:val="002060"/>
          <w:sz w:val="24"/>
          <w:szCs w:val="28"/>
        </w:rPr>
        <w:t xml:space="preserve">WITHIN </w:t>
      </w:r>
      <w:r w:rsidRPr="00862801">
        <w:rPr>
          <w:color w:val="002060"/>
          <w:sz w:val="24"/>
          <w:szCs w:val="28"/>
        </w:rPr>
        <w:t>School)</w:t>
      </w:r>
    </w:p>
    <w:p w14:paraId="3698B5FA" w14:textId="49ACD6A9" w:rsidR="00862801" w:rsidRDefault="00862801" w:rsidP="006C0472">
      <w:pPr>
        <w:pStyle w:val="Heading2"/>
        <w:rPr>
          <w:rFonts w:ascii="Palatino Linotype" w:hAnsi="Palatino Linotype"/>
          <w:caps w:val="0"/>
          <w:color w:val="000000" w:themeColor="text1"/>
          <w:sz w:val="22"/>
          <w:szCs w:val="22"/>
        </w:rPr>
      </w:pPr>
      <w:r w:rsidRPr="00862801">
        <w:rPr>
          <w:rFonts w:ascii="Palatino Linotype" w:hAnsi="Palatino Linotype"/>
          <w:color w:val="FFC000"/>
          <w:sz w:val="22"/>
          <w:szCs w:val="22"/>
        </w:rPr>
        <w:t>*</w:t>
      </w:r>
      <w:r w:rsidR="00E71EF0" w:rsidRPr="00E71EF0">
        <w:rPr>
          <w:rFonts w:ascii="Palatino Linotype" w:hAnsi="Palatino Linotype"/>
          <w:sz w:val="22"/>
          <w:szCs w:val="22"/>
        </w:rPr>
        <w:t>Skills USA</w:t>
      </w:r>
      <w:r w:rsidR="00E71EF0">
        <w:rPr>
          <w:caps w:val="0"/>
          <w:sz w:val="22"/>
          <w:szCs w:val="22"/>
        </w:rPr>
        <w:t>:</w:t>
      </w:r>
      <w:r w:rsidR="00E71EF0">
        <w:rPr>
          <w:caps w:val="0"/>
          <w:color w:val="000000" w:themeColor="text1"/>
          <w:sz w:val="22"/>
          <w:szCs w:val="22"/>
        </w:rPr>
        <w:t xml:space="preserve"> </w:t>
      </w:r>
      <w:r w:rsidRPr="00862801">
        <w:rPr>
          <w:rFonts w:ascii="Palatino Linotype" w:hAnsi="Palatino Linotype"/>
          <w:caps w:val="0"/>
          <w:color w:val="000000" w:themeColor="text1"/>
          <w:sz w:val="22"/>
          <w:szCs w:val="22"/>
        </w:rPr>
        <w:t>Main Extracurricular throughout High School. Secretary: in charge of records &amp; related affairs. This is a co-curricular organization where my intellect and applications are combined. I attended the Fall Leadership Conference, where I met and talked to other students from different schools and backgrounds and participated in competitions in which I used Autodesk Inventor. Helped lead a yearlong project in which we designed a sea container and built a tiny home within it. This will help raise money for future engineering programs at Dulaney. This was a complicated assignment and tied in well with real-world applications. My contribution mainly consisted of modeling our container and plans into Autodesk Revit. To prepare for this, I had to spend time learning the software, and I intend to get certified with Revit after the project is complete.</w:t>
      </w:r>
    </w:p>
    <w:p w14:paraId="6E2FE19C" w14:textId="06B3FC9F" w:rsidR="00862801" w:rsidRPr="00177D7F" w:rsidRDefault="00862801" w:rsidP="006C0472">
      <w:pPr>
        <w:pStyle w:val="Heading2"/>
        <w:rPr>
          <w:rFonts w:ascii="Palatino Linotype" w:hAnsi="Palatino Linotype"/>
          <w:sz w:val="22"/>
          <w:szCs w:val="22"/>
        </w:rPr>
      </w:pPr>
      <w:r w:rsidRPr="00862801">
        <w:rPr>
          <w:rFonts w:ascii="Palatino Linotype" w:hAnsi="Palatino Linotype"/>
          <w:color w:val="FFC000"/>
          <w:sz w:val="22"/>
          <w:szCs w:val="22"/>
        </w:rPr>
        <w:t>*</w:t>
      </w:r>
      <w:r>
        <w:rPr>
          <w:rFonts w:ascii="Palatino Linotype" w:hAnsi="Palatino Linotype"/>
          <w:sz w:val="22"/>
          <w:szCs w:val="22"/>
        </w:rPr>
        <w:t xml:space="preserve">Asian Cultural Appreciation: </w:t>
      </w:r>
      <w:r>
        <w:rPr>
          <w:rFonts w:ascii="Palatino Linotype" w:hAnsi="Palatino Linotype"/>
          <w:caps w:val="0"/>
          <w:color w:val="000000" w:themeColor="text1"/>
          <w:sz w:val="22"/>
          <w:szCs w:val="22"/>
        </w:rPr>
        <w:t>P</w:t>
      </w:r>
      <w:r w:rsidRP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lan and design activities and events to help spread awareness about current events and general overviews of various cultures throughout Asia.</w:t>
      </w:r>
      <w:r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 Built a community that I was able to talk to about my identity</w:t>
      </w:r>
      <w:r>
        <w:rPr>
          <w:rFonts w:ascii="Palatino Linotype" w:hAnsi="Palatino Linotype"/>
          <w:color w:val="000000" w:themeColor="text1"/>
          <w:sz w:val="22"/>
          <w:szCs w:val="22"/>
        </w:rPr>
        <w:t xml:space="preserve">. </w:t>
      </w:r>
    </w:p>
    <w:p w14:paraId="5997E46A" w14:textId="15889818" w:rsidR="00862801" w:rsidRDefault="00862801" w:rsidP="00862801">
      <w:pPr>
        <w:pStyle w:val="Heading2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DULANEY HIGH SCHOOL THETHRE (SET AND SOUND CREW):</w:t>
      </w:r>
    </w:p>
    <w:p w14:paraId="216C2EE9" w14:textId="41EF1077" w:rsidR="006C0472" w:rsidRPr="00177D7F" w:rsidRDefault="00862801" w:rsidP="006C0472">
      <w:pPr>
        <w:pStyle w:val="Heading2"/>
        <w:rPr>
          <w:rFonts w:ascii="Palatino Linotype" w:hAnsi="Palatino Linotype"/>
          <w:color w:val="000000" w:themeColor="text1"/>
          <w:sz w:val="22"/>
          <w:szCs w:val="22"/>
        </w:rPr>
      </w:pPr>
      <w:r w:rsidRP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Built set of </w:t>
      </w:r>
      <w:r>
        <w:rPr>
          <w:rFonts w:ascii="Palatino Linotype" w:hAnsi="Palatino Linotype"/>
          <w:caps w:val="0"/>
          <w:color w:val="000000" w:themeColor="text1"/>
          <w:sz w:val="22"/>
          <w:szCs w:val="22"/>
        </w:rPr>
        <w:t>P</w:t>
      </w:r>
      <w:r w:rsidRP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uffs and </w:t>
      </w:r>
      <w:r>
        <w:rPr>
          <w:rFonts w:ascii="Palatino Linotype" w:hAnsi="Palatino Linotype"/>
          <w:caps w:val="0"/>
          <w:color w:val="000000" w:themeColor="text1"/>
          <w:sz w:val="22"/>
          <w:szCs w:val="22"/>
        </w:rPr>
        <w:t>W</w:t>
      </w:r>
      <w:r w:rsidRP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izard of </w:t>
      </w:r>
      <w:r>
        <w:rPr>
          <w:rFonts w:ascii="Palatino Linotype" w:hAnsi="Palatino Linotype"/>
          <w:caps w:val="0"/>
          <w:color w:val="000000" w:themeColor="text1"/>
          <w:sz w:val="22"/>
          <w:szCs w:val="22"/>
        </w:rPr>
        <w:t>O</w:t>
      </w:r>
      <w:r w:rsidRP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>z within 2 months.</w:t>
      </w:r>
      <w:r>
        <w:rPr>
          <w:rFonts w:ascii="Palatino Linotype" w:hAnsi="Palatino Linotype"/>
          <w:color w:val="000000" w:themeColor="text1"/>
          <w:sz w:val="22"/>
          <w:szCs w:val="22"/>
        </w:rPr>
        <w:t xml:space="preserve"> </w:t>
      </w:r>
      <w:r w:rsidRP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>Wired all microphones and reset lights throughout the theatre after the small fire that occurred</w:t>
      </w:r>
      <w:r>
        <w:rPr>
          <w:rFonts w:ascii="Palatino Linotype" w:hAnsi="Palatino Linotype"/>
          <w:caps w:val="0"/>
          <w:color w:val="000000" w:themeColor="text1"/>
          <w:sz w:val="22"/>
          <w:szCs w:val="22"/>
        </w:rPr>
        <w:t>. Made a great group of friends throughout and became a tight-knit community</w:t>
      </w:r>
      <w:r>
        <w:rPr>
          <w:rFonts w:ascii="Palatino Linotype" w:hAnsi="Palatino Linotype"/>
          <w:color w:val="000000" w:themeColor="text1"/>
          <w:sz w:val="22"/>
          <w:szCs w:val="22"/>
        </w:rPr>
        <w:t>.</w:t>
      </w:r>
    </w:p>
    <w:p w14:paraId="7A613DD5" w14:textId="0B57819F" w:rsidR="00661703" w:rsidRDefault="006C0472" w:rsidP="00E71EF0">
      <w:pPr>
        <w:pStyle w:val="Heading2"/>
        <w:rPr>
          <w:rFonts w:ascii="Palatino Linotype" w:hAnsi="Palatino Linotype"/>
          <w:caps w:val="0"/>
          <w:color w:val="000000" w:themeColor="text1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KEY CLU</w:t>
      </w:r>
      <w:r w:rsidR="00094A48">
        <w:rPr>
          <w:rFonts w:ascii="Palatino Linotype" w:hAnsi="Palatino Linotype"/>
          <w:sz w:val="22"/>
          <w:szCs w:val="22"/>
        </w:rPr>
        <w:t xml:space="preserve">B: </w:t>
      </w:r>
      <w:r w:rsid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>Vo</w:t>
      </w:r>
      <w:r w:rsidR="0066170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lunteered over 20 hours at events: </w:t>
      </w:r>
      <w:r w:rsid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T</w:t>
      </w:r>
      <w:r w:rsidR="0066170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ree </w:t>
      </w:r>
      <w:r w:rsid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P</w:t>
      </w:r>
      <w:r w:rsidR="0066170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lanting at </w:t>
      </w:r>
      <w:r w:rsid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G</w:t>
      </w:r>
      <w:r w:rsidR="0066170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unpowder </w:t>
      </w:r>
      <w:r w:rsid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F</w:t>
      </w:r>
      <w:r w:rsidR="0066170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alls, trash pickup at </w:t>
      </w:r>
      <w:r w:rsid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>the L</w:t>
      </w:r>
      <w:r w:rsidR="0066170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och </w:t>
      </w:r>
      <w:r w:rsid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>R</w:t>
      </w:r>
      <w:r w:rsidR="0066170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aven </w:t>
      </w:r>
      <w:r w:rsid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>R</w:t>
      </w:r>
      <w:r w:rsidR="0066170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eservoir, and oversaw </w:t>
      </w:r>
      <w:r w:rsid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R</w:t>
      </w:r>
      <w:r w:rsidR="0066170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obotics competition at </w:t>
      </w:r>
      <w:r w:rsid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>Dulaney High School</w:t>
      </w:r>
      <w:r w:rsid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. </w:t>
      </w:r>
    </w:p>
    <w:p w14:paraId="26DFA80C" w14:textId="371462D1" w:rsidR="00464683" w:rsidRPr="00177D7F" w:rsidRDefault="00661703" w:rsidP="00E71EF0">
      <w:pPr>
        <w:pStyle w:val="Heading2"/>
        <w:rPr>
          <w:rFonts w:ascii="Palatino Linotype" w:hAnsi="Palatino Linotype"/>
          <w:caps w:val="0"/>
          <w:color w:val="000000" w:themeColor="text1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Soceity OF Woman Engineers: </w:t>
      </w:r>
      <w:r>
        <w:rPr>
          <w:rFonts w:ascii="Palatino Linotype" w:hAnsi="Palatino Linotype"/>
          <w:caps w:val="0"/>
          <w:color w:val="000000" w:themeColor="text1"/>
          <w:sz w:val="22"/>
          <w:szCs w:val="22"/>
        </w:rPr>
        <w:t>H</w:t>
      </w:r>
      <w:r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istorian, managed </w:t>
      </w:r>
      <w:r w:rsidR="00464683"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>records,</w:t>
      </w:r>
      <w:r w:rsidRPr="0066170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 and key activities</w:t>
      </w:r>
      <w:r w:rsid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>. Non-profit organization to empower woman to succeed and advance in engineering fields. Was able to talk to other like-minded individuals regarding fields in STEM and their experiences as women. Was unable to continue with this organization through Dulaney in 12</w:t>
      </w:r>
      <w:r w:rsidR="00464683" w:rsidRPr="00464683">
        <w:rPr>
          <w:rFonts w:ascii="Palatino Linotype" w:hAnsi="Palatino Linotype"/>
          <w:caps w:val="0"/>
          <w:color w:val="000000" w:themeColor="text1"/>
          <w:sz w:val="22"/>
          <w:szCs w:val="22"/>
          <w:vertAlign w:val="superscript"/>
        </w:rPr>
        <w:t>th</w:t>
      </w:r>
      <w:r w:rsid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 grade, as we were unable to find another teacher to </w:t>
      </w:r>
      <w:r w:rsidR="00862801">
        <w:rPr>
          <w:rFonts w:ascii="Palatino Linotype" w:hAnsi="Palatino Linotype"/>
          <w:caps w:val="0"/>
          <w:color w:val="000000" w:themeColor="text1"/>
          <w:sz w:val="22"/>
          <w:szCs w:val="22"/>
        </w:rPr>
        <w:t>manage.</w:t>
      </w:r>
      <w:r w:rsid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 </w:t>
      </w:r>
    </w:p>
    <w:p w14:paraId="4A1C4114" w14:textId="241FAC4B" w:rsidR="005E31E3" w:rsidRDefault="006C0472" w:rsidP="00E71EF0">
      <w:pPr>
        <w:pStyle w:val="Heading2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Asian Cultural Appreciation</w:t>
      </w:r>
      <w:r w:rsidR="00464683">
        <w:rPr>
          <w:rFonts w:ascii="Palatino Linotype" w:hAnsi="Palatino Linotype"/>
          <w:sz w:val="22"/>
          <w:szCs w:val="22"/>
        </w:rPr>
        <w:t>:</w:t>
      </w:r>
      <w:r w:rsidR="005E31E3">
        <w:rPr>
          <w:rFonts w:ascii="Palatino Linotype" w:hAnsi="Palatino Linotype"/>
          <w:sz w:val="22"/>
          <w:szCs w:val="22"/>
        </w:rPr>
        <w:t xml:space="preserve"> </w:t>
      </w:r>
      <w:r w:rsid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P</w:t>
      </w:r>
      <w:r w:rsidR="005E31E3" w:rsidRP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lan and design activities and events to help spread awareness about current events and general overviews of various cultures throughout Asia.</w:t>
      </w:r>
      <w:r w:rsid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 Built a community that I was able to talk to about my identity</w:t>
      </w:r>
      <w:r w:rsidR="005E31E3">
        <w:rPr>
          <w:rFonts w:ascii="Palatino Linotype" w:hAnsi="Palatino Linotype"/>
          <w:color w:val="000000" w:themeColor="text1"/>
          <w:sz w:val="22"/>
          <w:szCs w:val="22"/>
        </w:rPr>
        <w:t xml:space="preserve">. </w:t>
      </w:r>
    </w:p>
    <w:p w14:paraId="6E2969EA" w14:textId="3549E245" w:rsidR="0043339C" w:rsidRPr="00177D7F" w:rsidRDefault="006C0472" w:rsidP="00177D7F">
      <w:pPr>
        <w:pStyle w:val="Heading2"/>
        <w:rPr>
          <w:rFonts w:ascii="Palatino Linotype" w:hAnsi="Palatino Linotype"/>
          <w:color w:val="000000" w:themeColor="text1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ONE LOVE</w:t>
      </w:r>
      <w:r w:rsidR="00464683">
        <w:rPr>
          <w:rFonts w:ascii="Palatino Linotype" w:hAnsi="Palatino Linotype"/>
          <w:sz w:val="22"/>
          <w:szCs w:val="22"/>
        </w:rPr>
        <w:t xml:space="preserve">: </w:t>
      </w:r>
      <w:r w:rsid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Helped E</w:t>
      </w:r>
      <w:r w:rsidR="005E31E3" w:rsidRP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ducate individuals about healthy relationships with a focus on sexual violence at </w:t>
      </w:r>
      <w:r w:rsidR="005E31E3">
        <w:rPr>
          <w:rFonts w:ascii="Palatino Linotype" w:hAnsi="Palatino Linotype"/>
          <w:caps w:val="0"/>
          <w:color w:val="000000" w:themeColor="text1"/>
          <w:sz w:val="22"/>
          <w:szCs w:val="22"/>
        </w:rPr>
        <w:t>GBMC’s</w:t>
      </w:r>
      <w:r w:rsidR="005E31E3" w:rsidRPr="00464683">
        <w:rPr>
          <w:rFonts w:ascii="Palatino Linotype" w:hAnsi="Palatino Linotype"/>
          <w:caps w:val="0"/>
          <w:color w:val="000000" w:themeColor="text1"/>
          <w:sz w:val="22"/>
          <w:szCs w:val="22"/>
        </w:rPr>
        <w:t xml:space="preserve"> abuse programs.</w:t>
      </w:r>
    </w:p>
    <w:p w14:paraId="30048E89" w14:textId="0A0EA054" w:rsidR="006469C1" w:rsidRPr="00CF1A49" w:rsidRDefault="006469C1" w:rsidP="006469C1">
      <w:pPr>
        <w:pStyle w:val="Heading1"/>
      </w:pPr>
      <w:r>
        <w:t>Certifications</w:t>
      </w:r>
    </w:p>
    <w:tbl>
      <w:tblPr>
        <w:tblStyle w:val="TableGrid"/>
        <w:tblW w:w="264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50"/>
      </w:tblGrid>
      <w:tr w:rsidR="006469C1" w:rsidRPr="006E1507" w14:paraId="08E0ACC3" w14:textId="77777777" w:rsidTr="00E9350C">
        <w:trPr>
          <w:trHeight w:val="1394"/>
        </w:trPr>
        <w:tc>
          <w:tcPr>
            <w:tcW w:w="4950" w:type="dxa"/>
          </w:tcPr>
          <w:p w14:paraId="53244262" w14:textId="129C817D" w:rsidR="00E9350C" w:rsidRPr="00862801" w:rsidRDefault="005E31E3" w:rsidP="00E9350C">
            <w:pPr>
              <w:pStyle w:val="ListBullet"/>
              <w:contextualSpacing w:val="0"/>
              <w:rPr>
                <w:rStyle w:val="eop"/>
                <w:rFonts w:ascii="Palatino Linotype" w:hAnsi="Palatino Linotype"/>
                <w:b/>
                <w:bCs/>
              </w:rPr>
            </w:pPr>
            <w:r w:rsidRPr="005E31E3">
              <w:rPr>
                <w:rStyle w:val="normaltextrun"/>
                <w:rFonts w:ascii="Palatino Linotype" w:hAnsi="Palatino Linotype" w:cs="Arial"/>
                <w:b/>
                <w:bCs/>
                <w:color w:val="404040"/>
                <w:sz w:val="20"/>
                <w:szCs w:val="20"/>
                <w:shd w:val="clear" w:color="auto" w:fill="FFFFFF"/>
              </w:rPr>
              <w:t>CPR AND FIRST AID CERTIFIED</w:t>
            </w:r>
            <w:r w:rsidRPr="005E31E3">
              <w:rPr>
                <w:rStyle w:val="eop"/>
                <w:rFonts w:ascii="Palatino Linotype" w:hAnsi="Palatino Linotype" w:cs="Arial"/>
                <w:b/>
                <w:bCs/>
                <w:color w:val="404040"/>
                <w:sz w:val="20"/>
                <w:szCs w:val="20"/>
                <w:shd w:val="clear" w:color="auto" w:fill="FFFFFF"/>
              </w:rPr>
              <w:t> </w:t>
            </w:r>
          </w:p>
          <w:p w14:paraId="19205C26" w14:textId="49B7EF09" w:rsidR="00862801" w:rsidRPr="005E31E3" w:rsidRDefault="00862801" w:rsidP="00E9350C">
            <w:pPr>
              <w:pStyle w:val="ListBullet"/>
              <w:contextualSpacing w:val="0"/>
              <w:rPr>
                <w:rStyle w:val="eop"/>
                <w:rFonts w:ascii="Palatino Linotype" w:hAnsi="Palatino Linotype"/>
                <w:b/>
                <w:bCs/>
              </w:rPr>
            </w:pPr>
            <w:r>
              <w:rPr>
                <w:rStyle w:val="eop"/>
                <w:rFonts w:ascii="Palatino Linotype" w:hAnsi="Palatino Linotype" w:cs="Arial"/>
                <w:b/>
                <w:bCs/>
                <w:color w:val="404040"/>
                <w:sz w:val="20"/>
                <w:szCs w:val="20"/>
                <w:shd w:val="clear" w:color="auto" w:fill="FFFFFF"/>
              </w:rPr>
              <w:t>FOOD HANDLERS CARD</w:t>
            </w:r>
          </w:p>
          <w:p w14:paraId="0AE6577A" w14:textId="33FC9648" w:rsidR="004C71EE" w:rsidRPr="005E31E3" w:rsidRDefault="005E31E3" w:rsidP="004C71EE">
            <w:pPr>
              <w:pStyle w:val="ListBullet"/>
              <w:contextualSpacing w:val="0"/>
              <w:rPr>
                <w:rFonts w:ascii="Palatino Linotype" w:hAnsi="Palatino Linotype"/>
                <w:b/>
                <w:bCs/>
              </w:rPr>
            </w:pPr>
            <w:r w:rsidRPr="005E31E3">
              <w:rPr>
                <w:rFonts w:ascii="Palatino Linotype" w:hAnsi="Palatino Linotype"/>
                <w:b/>
                <w:bCs/>
              </w:rPr>
              <w:t xml:space="preserve">AUTODESK INVENTOR (CADD SOFTWARE) </w:t>
            </w:r>
          </w:p>
          <w:p w14:paraId="14CEBBAD" w14:textId="5228356D" w:rsidR="004C71EE" w:rsidRPr="005E31E3" w:rsidRDefault="005E31E3" w:rsidP="004C71EE">
            <w:pPr>
              <w:pStyle w:val="ListBullet"/>
              <w:contextualSpacing w:val="0"/>
              <w:rPr>
                <w:rFonts w:ascii="Palatino Linotype" w:hAnsi="Palatino Linotype"/>
                <w:b/>
                <w:bCs/>
              </w:rPr>
            </w:pPr>
            <w:r w:rsidRPr="005E31E3">
              <w:rPr>
                <w:rFonts w:ascii="Palatino Linotype" w:hAnsi="Palatino Linotype"/>
                <w:b/>
                <w:bCs/>
              </w:rPr>
              <w:t>BOATING LICENSE THROUGH AMERICAN BOATING ASSOCIATION</w:t>
            </w:r>
          </w:p>
          <w:p w14:paraId="62C05DF0" w14:textId="3D437FB2" w:rsidR="00E9350C" w:rsidRPr="006E1507" w:rsidRDefault="00E9350C" w:rsidP="00E9350C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48BBD5BE" w14:textId="4B34509B" w:rsidR="00DA59AA" w:rsidRPr="00CF1A49" w:rsidRDefault="006469C1" w:rsidP="0097790C">
      <w:pPr>
        <w:pStyle w:val="Heading1"/>
      </w:pPr>
      <w:r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469C1" w:rsidRPr="00CF1A49" w14:paraId="4F4CBE5D" w14:textId="77777777" w:rsidTr="006469C1">
        <w:tc>
          <w:tcPr>
            <w:tcW w:w="9290" w:type="dxa"/>
          </w:tcPr>
          <w:p w14:paraId="0709DE07" w14:textId="2D2D5038" w:rsidR="006469C1" w:rsidRPr="00E87D70" w:rsidRDefault="006469C1" w:rsidP="006469C1">
            <w:pPr>
              <w:pStyle w:val="Heading3"/>
              <w:contextualSpacing w:val="0"/>
              <w:outlineLvl w:val="2"/>
              <w:rPr>
                <w:rFonts w:ascii="Palatino Linotype" w:hAnsi="Palatino Linotype"/>
              </w:rPr>
            </w:pPr>
            <w:r w:rsidRPr="00E87D70">
              <w:rPr>
                <w:rFonts w:ascii="Palatino Linotype" w:hAnsi="Palatino Linotype"/>
              </w:rPr>
              <w:t>Summer 20</w:t>
            </w:r>
            <w:r w:rsidR="0066398B">
              <w:rPr>
                <w:rFonts w:ascii="Palatino Linotype" w:hAnsi="Palatino Linotype"/>
              </w:rPr>
              <w:t>19</w:t>
            </w:r>
            <w:r w:rsidRPr="00E87D70">
              <w:rPr>
                <w:rFonts w:ascii="Palatino Linotype" w:hAnsi="Palatino Linotype"/>
              </w:rPr>
              <w:t xml:space="preserve"> – Current</w:t>
            </w:r>
          </w:p>
          <w:p w14:paraId="38475F56" w14:textId="263FC5BA" w:rsidR="006469C1" w:rsidRPr="0066398B" w:rsidRDefault="006469C1" w:rsidP="006469C1">
            <w:pPr>
              <w:pStyle w:val="Heading2"/>
              <w:contextualSpacing w:val="0"/>
              <w:outlineLvl w:val="1"/>
              <w:rPr>
                <w:rFonts w:ascii="Palatino Linotype" w:hAnsi="Palatino Linotype"/>
                <w:color w:val="156138" w:themeColor="accent1" w:themeShade="BF"/>
              </w:rPr>
            </w:pPr>
            <w:r w:rsidRPr="0066398B">
              <w:rPr>
                <w:rFonts w:ascii="Palatino Linotype" w:hAnsi="Palatino Linotype"/>
                <w:color w:val="156138" w:themeColor="accent1" w:themeShade="BF"/>
              </w:rPr>
              <w:t>Rita’s Italian Ice</w:t>
            </w:r>
            <w:r w:rsidR="00E9350C" w:rsidRPr="0066398B">
              <w:rPr>
                <w:rFonts w:ascii="Palatino Linotype" w:hAnsi="Palatino Linotype"/>
                <w:color w:val="156138" w:themeColor="accent1" w:themeShade="BF"/>
              </w:rPr>
              <w:t xml:space="preserve"> </w:t>
            </w:r>
            <w:r w:rsidR="005E31E3" w:rsidRPr="0066398B">
              <w:rPr>
                <w:rFonts w:ascii="Palatino Linotype" w:hAnsi="Palatino Linotype"/>
                <w:color w:val="156138" w:themeColor="accent1" w:themeShade="BF"/>
              </w:rPr>
              <w:t>– Production manager</w:t>
            </w:r>
          </w:p>
          <w:p w14:paraId="26B6EDA7" w14:textId="544D65CD" w:rsidR="006469C1" w:rsidRPr="00E87D70" w:rsidRDefault="006469C1" w:rsidP="006469C1">
            <w:pPr>
              <w:pStyle w:val="Heading3"/>
              <w:outlineLvl w:val="2"/>
              <w:rPr>
                <w:rFonts w:ascii="Palatino Linotype" w:hAnsi="Palatino Linotype"/>
              </w:rPr>
            </w:pPr>
          </w:p>
        </w:tc>
      </w:tr>
      <w:tr w:rsidR="006469C1" w:rsidRPr="00CF1A49" w14:paraId="4B0008EA" w14:textId="77777777" w:rsidTr="006469C1">
        <w:trPr>
          <w:trHeight w:val="1768"/>
        </w:trPr>
        <w:tc>
          <w:tcPr>
            <w:tcW w:w="9290" w:type="dxa"/>
          </w:tcPr>
          <w:p w14:paraId="513A5926" w14:textId="1DE09907" w:rsidR="006469C1" w:rsidRPr="00E87D70" w:rsidRDefault="006469C1" w:rsidP="006469C1">
            <w:pPr>
              <w:pStyle w:val="Heading3"/>
              <w:contextualSpacing w:val="0"/>
              <w:outlineLvl w:val="2"/>
              <w:rPr>
                <w:rFonts w:ascii="Palatino Linotype" w:hAnsi="Palatino Linotype"/>
              </w:rPr>
            </w:pPr>
            <w:r w:rsidRPr="00E87D70">
              <w:rPr>
                <w:rFonts w:ascii="Palatino Linotype" w:hAnsi="Palatino Linotype"/>
              </w:rPr>
              <w:t>Summer 2021 – Jun 2022</w:t>
            </w:r>
          </w:p>
          <w:p w14:paraId="222F5220" w14:textId="688AA4F0" w:rsidR="006469C1" w:rsidRPr="0066398B" w:rsidRDefault="006469C1" w:rsidP="006469C1">
            <w:pPr>
              <w:pStyle w:val="Heading2"/>
              <w:contextualSpacing w:val="0"/>
              <w:outlineLvl w:val="1"/>
              <w:rPr>
                <w:rFonts w:ascii="Palatino Linotype" w:hAnsi="Palatino Linotype"/>
                <w:color w:val="156138" w:themeColor="accent1" w:themeShade="BF"/>
              </w:rPr>
            </w:pPr>
            <w:r w:rsidRPr="0066398B">
              <w:rPr>
                <w:rFonts w:ascii="Palatino Linotype" w:hAnsi="Palatino Linotype"/>
                <w:color w:val="156138" w:themeColor="accent1" w:themeShade="BF"/>
              </w:rPr>
              <w:t>Baltimore COffee And Tea</w:t>
            </w:r>
            <w:r w:rsidR="005E31E3" w:rsidRPr="0066398B">
              <w:rPr>
                <w:rFonts w:ascii="Palatino Linotype" w:hAnsi="Palatino Linotype"/>
                <w:color w:val="156138" w:themeColor="accent1" w:themeShade="BF"/>
              </w:rPr>
              <w:t>- barestia</w:t>
            </w:r>
            <w:r w:rsidR="00E9350C" w:rsidRPr="0066398B">
              <w:rPr>
                <w:rFonts w:ascii="Palatino Linotype" w:hAnsi="Palatino Linotype"/>
                <w:color w:val="156138" w:themeColor="accent1" w:themeShade="BF"/>
              </w:rPr>
              <w:t xml:space="preserve"> </w:t>
            </w:r>
          </w:p>
          <w:p w14:paraId="6F34D11E" w14:textId="77777777" w:rsidR="006469C1" w:rsidRPr="00E87D70" w:rsidRDefault="006469C1" w:rsidP="006469C1">
            <w:pPr>
              <w:pStyle w:val="Heading3"/>
              <w:outlineLvl w:val="2"/>
              <w:rPr>
                <w:rFonts w:ascii="Palatino Linotype" w:hAnsi="Palatino Linotype"/>
              </w:rPr>
            </w:pPr>
          </w:p>
          <w:p w14:paraId="7F47CB9E" w14:textId="77777777" w:rsidR="006469C1" w:rsidRPr="00E87D70" w:rsidRDefault="006469C1" w:rsidP="006469C1">
            <w:pPr>
              <w:pStyle w:val="Heading3"/>
              <w:outlineLvl w:val="2"/>
              <w:rPr>
                <w:rFonts w:ascii="Palatino Linotype" w:hAnsi="Palatino Linotype"/>
              </w:rPr>
            </w:pPr>
            <w:r w:rsidRPr="00E87D70">
              <w:rPr>
                <w:rFonts w:ascii="Palatino Linotype" w:hAnsi="Palatino Linotype"/>
              </w:rPr>
              <w:t xml:space="preserve">Summer 2021- jan 2022 </w:t>
            </w:r>
          </w:p>
          <w:p w14:paraId="5C06AA0B" w14:textId="12A3A8DA" w:rsidR="006469C1" w:rsidRPr="00E87D70" w:rsidRDefault="006469C1" w:rsidP="006469C1">
            <w:pPr>
              <w:pStyle w:val="ContactInfoEmphasis"/>
              <w:jc w:val="left"/>
              <w:rPr>
                <w:rFonts w:ascii="Palatino Linotype" w:hAnsi="Palatino Linotype"/>
                <w:sz w:val="26"/>
                <w:szCs w:val="26"/>
              </w:rPr>
            </w:pPr>
            <w:r w:rsidRPr="0066398B">
              <w:rPr>
                <w:rFonts w:ascii="Palatino Linotype" w:hAnsi="Palatino Linotype"/>
                <w:color w:val="156138" w:themeColor="accent1" w:themeShade="BF"/>
                <w:sz w:val="26"/>
                <w:szCs w:val="26"/>
              </w:rPr>
              <w:t>UBER BAGELS AND DELI</w:t>
            </w:r>
            <w:r w:rsidR="005E31E3" w:rsidRPr="0066398B">
              <w:rPr>
                <w:rFonts w:ascii="Palatino Linotype" w:hAnsi="Palatino Linotype"/>
                <w:color w:val="156138" w:themeColor="accent1" w:themeShade="BF"/>
                <w:sz w:val="26"/>
                <w:szCs w:val="26"/>
              </w:rPr>
              <w:t>- TEAM MEMBER</w:t>
            </w:r>
          </w:p>
        </w:tc>
      </w:tr>
    </w:tbl>
    <w:p w14:paraId="1D113851" w14:textId="3DEBBAB5" w:rsidR="006469C1" w:rsidRDefault="006469C1" w:rsidP="0062312F">
      <w:pPr>
        <w:pStyle w:val="Heading1"/>
      </w:pPr>
    </w:p>
    <w:p w14:paraId="17667425" w14:textId="77777777" w:rsidR="006469C1" w:rsidRPr="00CF1A49" w:rsidRDefault="006469C1" w:rsidP="006469C1">
      <w:pPr>
        <w:pStyle w:val="Heading1"/>
      </w:pPr>
      <w:r>
        <w:t>Honor Societiy</w:t>
      </w:r>
    </w:p>
    <w:tbl>
      <w:tblPr>
        <w:tblStyle w:val="TableGrid"/>
        <w:tblW w:w="476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894"/>
      </w:tblGrid>
      <w:tr w:rsidR="006469C1" w:rsidRPr="006469C1" w14:paraId="34B7E771" w14:textId="77777777" w:rsidTr="00E87D70">
        <w:trPr>
          <w:trHeight w:val="585"/>
        </w:trPr>
        <w:tc>
          <w:tcPr>
            <w:tcW w:w="8894" w:type="dxa"/>
          </w:tcPr>
          <w:p w14:paraId="2FD1DC05" w14:textId="2A1CC61D" w:rsidR="006469C1" w:rsidRPr="00CD1215" w:rsidRDefault="006469C1" w:rsidP="005F041A">
            <w:pPr>
              <w:pStyle w:val="ContactInfoEmphasis"/>
              <w:jc w:val="left"/>
              <w:rPr>
                <w:rFonts w:ascii="Palatino Linotype" w:hAnsi="Palatino Linotype"/>
                <w:color w:val="156138" w:themeColor="accent1" w:themeShade="BF"/>
                <w:sz w:val="24"/>
                <w:szCs w:val="24"/>
              </w:rPr>
            </w:pPr>
            <w:r w:rsidRPr="00CD1215">
              <w:rPr>
                <w:rFonts w:ascii="Palatino Linotype" w:hAnsi="Palatino Linotype"/>
                <w:color w:val="156138" w:themeColor="accent1" w:themeShade="BF"/>
                <w:sz w:val="24"/>
                <w:szCs w:val="24"/>
              </w:rPr>
              <w:t>NATIONAL SCIENCE HONOR SOCIETY</w:t>
            </w:r>
            <w:r w:rsidR="00E71EF0" w:rsidRPr="00CD1215">
              <w:rPr>
                <w:rFonts w:ascii="Palatino Linotype" w:hAnsi="Palatino Linotype"/>
                <w:color w:val="156138" w:themeColor="accent1" w:themeShade="BF"/>
                <w:sz w:val="24"/>
                <w:szCs w:val="24"/>
              </w:rPr>
              <w:t>: PR OFFICER</w:t>
            </w:r>
            <w:r w:rsidRPr="00CD1215">
              <w:rPr>
                <w:rFonts w:ascii="Palatino Linotype" w:hAnsi="Palatino Linotype"/>
                <w:color w:val="156138" w:themeColor="accent1" w:themeShade="BF"/>
                <w:sz w:val="24"/>
                <w:szCs w:val="24"/>
              </w:rPr>
              <w:br/>
              <w:t xml:space="preserve">NATIONAL TECHNICAL HONOR SOCIETY </w:t>
            </w:r>
          </w:p>
          <w:p w14:paraId="5082605E" w14:textId="0B948A8E" w:rsidR="00E9350C" w:rsidRPr="006469C1" w:rsidRDefault="00E9350C" w:rsidP="005F041A">
            <w:pPr>
              <w:pStyle w:val="ContactInfoEmphasis"/>
              <w:jc w:val="left"/>
              <w:rPr>
                <w:sz w:val="24"/>
                <w:szCs w:val="24"/>
              </w:rPr>
            </w:pPr>
          </w:p>
        </w:tc>
      </w:tr>
    </w:tbl>
    <w:p w14:paraId="25EFB9CE" w14:textId="728C8D95" w:rsidR="00B51D1B" w:rsidRDefault="00B51D1B" w:rsidP="006E1507"/>
    <w:p w14:paraId="15207129" w14:textId="3D7A03E9" w:rsidR="00E9350C" w:rsidRPr="00E9350C" w:rsidRDefault="00E9350C" w:rsidP="006E1507">
      <w:pPr>
        <w:rPr>
          <w:color w:val="FFFFFF" w:themeColor="background1"/>
        </w:rPr>
      </w:pPr>
    </w:p>
    <w:p w14:paraId="297DCB3F" w14:textId="77777777" w:rsidR="00E9350C" w:rsidRPr="00E9350C" w:rsidRDefault="00E9350C" w:rsidP="00E9350C">
      <w:pPr>
        <w:pStyle w:val="ListBullet"/>
        <w:numPr>
          <w:ilvl w:val="0"/>
          <w:numId w:val="0"/>
        </w:numPr>
        <w:rPr>
          <w:b/>
          <w:bCs/>
          <w:color w:val="FFFFFF" w:themeColor="background1"/>
          <w:sz w:val="28"/>
          <w:szCs w:val="28"/>
        </w:rPr>
      </w:pPr>
      <w:r w:rsidRPr="00E9350C">
        <w:rPr>
          <w:b/>
          <w:bCs/>
          <w:color w:val="FFFFFF" w:themeColor="background1"/>
          <w:sz w:val="28"/>
          <w:szCs w:val="28"/>
        </w:rPr>
        <w:t>TECHNOLOGIES:</w:t>
      </w:r>
    </w:p>
    <w:p w14:paraId="59EAEE60" w14:textId="77777777" w:rsidR="00E9350C" w:rsidRPr="00E9350C" w:rsidRDefault="00E9350C" w:rsidP="00E9350C">
      <w:pPr>
        <w:pStyle w:val="ListBullet"/>
        <w:numPr>
          <w:ilvl w:val="0"/>
          <w:numId w:val="0"/>
        </w:numPr>
        <w:rPr>
          <w:color w:val="FFFFFF" w:themeColor="background1"/>
        </w:rPr>
      </w:pPr>
      <w:r w:rsidRPr="00E9350C">
        <w:rPr>
          <w:color w:val="FFFFFF" w:themeColor="background1"/>
        </w:rPr>
        <w:t>JAVA</w:t>
      </w:r>
    </w:p>
    <w:p w14:paraId="24C7C573" w14:textId="77777777" w:rsidR="00E9350C" w:rsidRPr="00E9350C" w:rsidRDefault="00E9350C" w:rsidP="00E9350C">
      <w:pPr>
        <w:pStyle w:val="ListBullet"/>
        <w:numPr>
          <w:ilvl w:val="0"/>
          <w:numId w:val="0"/>
        </w:numPr>
        <w:rPr>
          <w:color w:val="FFFFFF" w:themeColor="background1"/>
        </w:rPr>
      </w:pPr>
      <w:r w:rsidRPr="00E9350C">
        <w:rPr>
          <w:color w:val="FFFFFF" w:themeColor="background1"/>
        </w:rPr>
        <w:t>HTML AND CSS (MARKDOWN &amp; BOOTSTRAP)</w:t>
      </w:r>
    </w:p>
    <w:p w14:paraId="1EEE87D3" w14:textId="77777777" w:rsidR="00E9350C" w:rsidRPr="00E9350C" w:rsidRDefault="00E9350C" w:rsidP="00E9350C">
      <w:pPr>
        <w:pStyle w:val="ListBullet"/>
        <w:numPr>
          <w:ilvl w:val="0"/>
          <w:numId w:val="0"/>
        </w:numPr>
        <w:rPr>
          <w:color w:val="FFFFFF" w:themeColor="background1"/>
        </w:rPr>
      </w:pPr>
      <w:r w:rsidRPr="00E9350C">
        <w:rPr>
          <w:color w:val="FFFFFF" w:themeColor="background1"/>
        </w:rPr>
        <w:t xml:space="preserve">CLOUD COMUTING </w:t>
      </w:r>
    </w:p>
    <w:p w14:paraId="0CF4E18E" w14:textId="3FDD6239" w:rsidR="00E9350C" w:rsidRPr="00E9350C" w:rsidRDefault="00E9350C" w:rsidP="00E9350C">
      <w:pPr>
        <w:rPr>
          <w:color w:val="FFFFFF" w:themeColor="background1"/>
        </w:rPr>
      </w:pPr>
      <w:r w:rsidRPr="00E9350C">
        <w:rPr>
          <w:color w:val="FFFFFF" w:themeColor="background1"/>
        </w:rPr>
        <w:t>JAVASCRIPT REACT</w:t>
      </w:r>
    </w:p>
    <w:sectPr w:rsidR="00E9350C" w:rsidRPr="00E9350C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B7703" w14:textId="77777777" w:rsidR="006779BF" w:rsidRDefault="006779BF" w:rsidP="0068194B">
      <w:r>
        <w:separator/>
      </w:r>
    </w:p>
    <w:p w14:paraId="2B118DED" w14:textId="77777777" w:rsidR="006779BF" w:rsidRDefault="006779BF"/>
    <w:p w14:paraId="5B7E7CC9" w14:textId="77777777" w:rsidR="006779BF" w:rsidRDefault="006779BF"/>
  </w:endnote>
  <w:endnote w:type="continuationSeparator" w:id="0">
    <w:p w14:paraId="18B9E379" w14:textId="77777777" w:rsidR="006779BF" w:rsidRDefault="006779BF" w:rsidP="0068194B">
      <w:r>
        <w:continuationSeparator/>
      </w:r>
    </w:p>
    <w:p w14:paraId="2E585786" w14:textId="77777777" w:rsidR="006779BF" w:rsidRDefault="006779BF"/>
    <w:p w14:paraId="0E227CDC" w14:textId="77777777" w:rsidR="006779BF" w:rsidRDefault="006779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2305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2ABF2" w14:textId="77777777" w:rsidR="006779BF" w:rsidRDefault="006779BF" w:rsidP="0068194B">
      <w:r>
        <w:separator/>
      </w:r>
    </w:p>
    <w:p w14:paraId="6CCB4B96" w14:textId="77777777" w:rsidR="006779BF" w:rsidRDefault="006779BF"/>
    <w:p w14:paraId="4E1FB02E" w14:textId="77777777" w:rsidR="006779BF" w:rsidRDefault="006779BF"/>
  </w:footnote>
  <w:footnote w:type="continuationSeparator" w:id="0">
    <w:p w14:paraId="69B53B84" w14:textId="77777777" w:rsidR="006779BF" w:rsidRDefault="006779BF" w:rsidP="0068194B">
      <w:r>
        <w:continuationSeparator/>
      </w:r>
    </w:p>
    <w:p w14:paraId="68B92253" w14:textId="77777777" w:rsidR="006779BF" w:rsidRDefault="006779BF"/>
    <w:p w14:paraId="2166AF28" w14:textId="77777777" w:rsidR="006779BF" w:rsidRDefault="006779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AF53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0E8B89" wp14:editId="0B0BD7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52467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D1545C6"/>
    <w:multiLevelType w:val="hybridMultilevel"/>
    <w:tmpl w:val="CF30E2D8"/>
    <w:lvl w:ilvl="0" w:tplc="45065128">
      <w:start w:val="44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7597F"/>
    <w:multiLevelType w:val="hybridMultilevel"/>
    <w:tmpl w:val="2902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353271"/>
    <w:multiLevelType w:val="hybridMultilevel"/>
    <w:tmpl w:val="EF6480F6"/>
    <w:lvl w:ilvl="0" w:tplc="1300417E">
      <w:start w:val="1"/>
      <w:numFmt w:val="decimal"/>
      <w:lvlText w:val="%1)"/>
      <w:lvlJc w:val="left"/>
      <w:pPr>
        <w:ind w:left="720" w:hanging="360"/>
      </w:pPr>
      <w:rPr>
        <w:rFonts w:hint="default"/>
        <w:color w:val="1D824C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D81627"/>
    <w:multiLevelType w:val="hybridMultilevel"/>
    <w:tmpl w:val="F2400880"/>
    <w:lvl w:ilvl="0" w:tplc="ED08CA50">
      <w:start w:val="443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C1"/>
    <w:rsid w:val="000001EF"/>
    <w:rsid w:val="00007322"/>
    <w:rsid w:val="00007728"/>
    <w:rsid w:val="00022EB2"/>
    <w:rsid w:val="00024584"/>
    <w:rsid w:val="00024730"/>
    <w:rsid w:val="00055E95"/>
    <w:rsid w:val="0007021F"/>
    <w:rsid w:val="00094A48"/>
    <w:rsid w:val="000A7A03"/>
    <w:rsid w:val="000B2BA5"/>
    <w:rsid w:val="000F2F8C"/>
    <w:rsid w:val="0010006E"/>
    <w:rsid w:val="00102387"/>
    <w:rsid w:val="001045A8"/>
    <w:rsid w:val="00114A91"/>
    <w:rsid w:val="001427E1"/>
    <w:rsid w:val="001535E8"/>
    <w:rsid w:val="00163668"/>
    <w:rsid w:val="00171566"/>
    <w:rsid w:val="00174676"/>
    <w:rsid w:val="001755A8"/>
    <w:rsid w:val="00177D7F"/>
    <w:rsid w:val="00184014"/>
    <w:rsid w:val="00191B6C"/>
    <w:rsid w:val="00192008"/>
    <w:rsid w:val="001C0E68"/>
    <w:rsid w:val="001C4B6F"/>
    <w:rsid w:val="001C5405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2DE"/>
    <w:rsid w:val="00236D54"/>
    <w:rsid w:val="00241D8C"/>
    <w:rsid w:val="00241FDB"/>
    <w:rsid w:val="0024720C"/>
    <w:rsid w:val="002617AE"/>
    <w:rsid w:val="00261DF1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1211"/>
    <w:rsid w:val="003A0632"/>
    <w:rsid w:val="003A30E5"/>
    <w:rsid w:val="003A6ADF"/>
    <w:rsid w:val="003A7B6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339C"/>
    <w:rsid w:val="00437E8C"/>
    <w:rsid w:val="00440225"/>
    <w:rsid w:val="00464683"/>
    <w:rsid w:val="00470A79"/>
    <w:rsid w:val="004726BC"/>
    <w:rsid w:val="00474105"/>
    <w:rsid w:val="00480E6E"/>
    <w:rsid w:val="00486277"/>
    <w:rsid w:val="00494CF6"/>
    <w:rsid w:val="00495F8D"/>
    <w:rsid w:val="004964EC"/>
    <w:rsid w:val="004A1FAE"/>
    <w:rsid w:val="004A32FF"/>
    <w:rsid w:val="004B06EB"/>
    <w:rsid w:val="004B6AD0"/>
    <w:rsid w:val="004C2D5D"/>
    <w:rsid w:val="004C33E1"/>
    <w:rsid w:val="004C71EE"/>
    <w:rsid w:val="004E01EB"/>
    <w:rsid w:val="004E2794"/>
    <w:rsid w:val="00510392"/>
    <w:rsid w:val="00513E2A"/>
    <w:rsid w:val="00514918"/>
    <w:rsid w:val="00536004"/>
    <w:rsid w:val="00566A35"/>
    <w:rsid w:val="0056701E"/>
    <w:rsid w:val="005740D7"/>
    <w:rsid w:val="00592480"/>
    <w:rsid w:val="005A0F26"/>
    <w:rsid w:val="005A1B10"/>
    <w:rsid w:val="005A6850"/>
    <w:rsid w:val="005B1B1B"/>
    <w:rsid w:val="005C5932"/>
    <w:rsid w:val="005D18B3"/>
    <w:rsid w:val="005D3CA7"/>
    <w:rsid w:val="005D4CC1"/>
    <w:rsid w:val="005E31E3"/>
    <w:rsid w:val="005F4B91"/>
    <w:rsid w:val="005F55D2"/>
    <w:rsid w:val="0062312F"/>
    <w:rsid w:val="00625F2C"/>
    <w:rsid w:val="006469C1"/>
    <w:rsid w:val="00661703"/>
    <w:rsid w:val="006618E9"/>
    <w:rsid w:val="0066398B"/>
    <w:rsid w:val="006779BF"/>
    <w:rsid w:val="0068194B"/>
    <w:rsid w:val="00692703"/>
    <w:rsid w:val="006A1962"/>
    <w:rsid w:val="006B5D48"/>
    <w:rsid w:val="006B6317"/>
    <w:rsid w:val="006B7D7B"/>
    <w:rsid w:val="006C0472"/>
    <w:rsid w:val="006C1A5E"/>
    <w:rsid w:val="006D4B09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0980"/>
    <w:rsid w:val="00830C63"/>
    <w:rsid w:val="00834955"/>
    <w:rsid w:val="00855B59"/>
    <w:rsid w:val="00860461"/>
    <w:rsid w:val="00862801"/>
    <w:rsid w:val="0086487C"/>
    <w:rsid w:val="00870B20"/>
    <w:rsid w:val="008829F8"/>
    <w:rsid w:val="00885897"/>
    <w:rsid w:val="008A6538"/>
    <w:rsid w:val="008C7056"/>
    <w:rsid w:val="008E6AD6"/>
    <w:rsid w:val="008F3B14"/>
    <w:rsid w:val="008F545B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483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2004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6079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5FDE"/>
    <w:rsid w:val="00C779DA"/>
    <w:rsid w:val="00C814F7"/>
    <w:rsid w:val="00CA4B4D"/>
    <w:rsid w:val="00CB35C3"/>
    <w:rsid w:val="00CD1215"/>
    <w:rsid w:val="00CD323D"/>
    <w:rsid w:val="00CE4030"/>
    <w:rsid w:val="00CE64B3"/>
    <w:rsid w:val="00CF1A49"/>
    <w:rsid w:val="00D0630C"/>
    <w:rsid w:val="00D243A9"/>
    <w:rsid w:val="00D305E5"/>
    <w:rsid w:val="00D3564E"/>
    <w:rsid w:val="00D37CD3"/>
    <w:rsid w:val="00D66A52"/>
    <w:rsid w:val="00D66EFA"/>
    <w:rsid w:val="00D72A2D"/>
    <w:rsid w:val="00D9521A"/>
    <w:rsid w:val="00DA3914"/>
    <w:rsid w:val="00DA59AA"/>
    <w:rsid w:val="00DA60FB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1EF0"/>
    <w:rsid w:val="00E81CC5"/>
    <w:rsid w:val="00E85A87"/>
    <w:rsid w:val="00E85B4A"/>
    <w:rsid w:val="00E87D70"/>
    <w:rsid w:val="00E9350C"/>
    <w:rsid w:val="00E9528E"/>
    <w:rsid w:val="00EA5099"/>
    <w:rsid w:val="00EC1351"/>
    <w:rsid w:val="00EC4CBF"/>
    <w:rsid w:val="00EE2CA8"/>
    <w:rsid w:val="00EF17E8"/>
    <w:rsid w:val="00EF224F"/>
    <w:rsid w:val="00EF51D9"/>
    <w:rsid w:val="00F130DD"/>
    <w:rsid w:val="00F24884"/>
    <w:rsid w:val="00F476C4"/>
    <w:rsid w:val="00F54D4E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F5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normaltextrun">
    <w:name w:val="normaltextrun"/>
    <w:basedOn w:val="DefaultParagraphFont"/>
    <w:rsid w:val="00E9350C"/>
  </w:style>
  <w:style w:type="character" w:customStyle="1" w:styleId="eop">
    <w:name w:val="eop"/>
    <w:basedOn w:val="DefaultParagraphFont"/>
    <w:rsid w:val="00E93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ndhininatarajan/Library/Containers/com.microsoft.Word/Data/Library/Application%20Support/Microsoft/Office/16.0/DTS/Search/%7b4709DC2F-5207-8C44-B037-950B12BCEFEE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{4709DC2F-5207-8C44-B037-950B12BCEFEE}tf16402488_win32.dotx</Template>
  <TotalTime>0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2022-12-31T03:26:00Z</dcterms:created>
  <dcterms:modified xsi:type="dcterms:W3CDTF">2022-12-31T03:26:00Z</dcterms:modified>
  <cp:category/>
</cp:coreProperties>
</file>